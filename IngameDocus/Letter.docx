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elleSpezial2"/>
        <w:tblW w:w="9747" w:type="dxa"/>
        <w:tblLayout w:type="fixed"/>
        <w:tblLook w:val="0620" w:firstRow="1" w:lastRow="0" w:firstColumn="0" w:lastColumn="0" w:noHBand="1" w:noVBand="1"/>
        <w:tblDescription w:val="Die erste Tabelle enthält Rechnungskopfinformationen, Firmenname und Kontaktinformationen, Rechnungstitel, Nummer und Datum sowie Kontaktinformationen zu Abrechnung und Versand des Empfängers. Die zweite Tabelle enthält Kommentare oder besondere Anweisungen, und die dritte Tabelle enthält den Namen des Verkäufers, die Bestellnummer, den Anforderer, den Versandweg, den Frei-an-Bord-Übergabepunkt und die Bedingungen."/>
      </w:tblPr>
      <w:tblGrid>
        <w:gridCol w:w="5032"/>
        <w:gridCol w:w="4715"/>
      </w:tblGrid>
      <w:tr w:rsidR="008049DB" w:rsidRPr="000959CD" w14:paraId="1E3260C9" w14:textId="77777777" w:rsidTr="00897AA4">
        <w:trPr>
          <w:cnfStyle w:val="100000000000" w:firstRow="1" w:lastRow="0" w:firstColumn="0" w:lastColumn="0" w:oddVBand="0" w:evenVBand="0" w:oddHBand="0" w:evenHBand="0" w:firstRowFirstColumn="0" w:firstRowLastColumn="0" w:lastRowFirstColumn="0" w:lastRowLastColumn="0"/>
          <w:trHeight w:val="1590"/>
        </w:trPr>
        <w:tc>
          <w:tcPr>
            <w:tcW w:w="5032" w:type="dxa"/>
          </w:tcPr>
          <w:sdt>
            <w:sdtPr>
              <w:rPr>
                <w:lang w:val="en-US"/>
              </w:rPr>
              <w:alias w:val="Firmennamen eingeben:"/>
              <w:tag w:val="Firmennamen eingeben:"/>
              <w:id w:val="-1907209145"/>
              <w:placeholder>
                <w:docPart w:val="3A4B329393F446138DA7B34E296D0AE7"/>
              </w:placeholder>
              <w:dataBinding w:prefixMappings="xmlns:ns0='http://schemas.openxmlformats.org/officeDocument/2006/extended-properties' " w:xpath="/ns0:Properties[1]/ns0:Company[1]" w:storeItemID="{6668398D-A668-4E3E-A5EB-62B293D839F1}"/>
              <w15:appearance w15:val="hidden"/>
              <w:text/>
            </w:sdtPr>
            <w:sdtContent>
              <w:p w14:paraId="1B5176C0" w14:textId="2F38AACA" w:rsidR="008049DB" w:rsidRPr="00DF727D" w:rsidRDefault="00DF727D" w:rsidP="00DF727D">
                <w:pPr>
                  <w:rPr>
                    <w:lang w:val="en-US"/>
                  </w:rPr>
                </w:pPr>
                <w:r w:rsidRPr="00DF727D">
                  <w:rPr>
                    <w:lang w:val="en-US"/>
                  </w:rPr>
                  <w:t xml:space="preserve">Everett &amp; CO. </w:t>
                </w:r>
              </w:p>
            </w:sdtContent>
          </w:sdt>
          <w:p w14:paraId="1F45514F" w14:textId="2843F386" w:rsidR="008049DB" w:rsidRPr="00DF727D" w:rsidRDefault="00DF727D" w:rsidP="00DF727D">
            <w:r w:rsidRPr="00DF727D">
              <w:t xml:space="preserve">J. </w:t>
            </w:r>
            <w:proofErr w:type="spellStart"/>
            <w:r w:rsidRPr="00DF727D">
              <w:t>Hesser</w:t>
            </w:r>
            <w:proofErr w:type="spellEnd"/>
          </w:p>
          <w:p w14:paraId="414D07F6" w14:textId="146465E9" w:rsidR="00616194" w:rsidRPr="000959CD" w:rsidRDefault="00DF727D" w:rsidP="00DF727D">
            <w:r>
              <w:t>Springfield</w:t>
            </w:r>
          </w:p>
          <w:p w14:paraId="43372E0D" w14:textId="62585C1C" w:rsidR="008049DB" w:rsidRPr="000959CD" w:rsidRDefault="00DF727D" w:rsidP="00DF727D">
            <w:r>
              <w:t>(555) 431247</w:t>
            </w:r>
          </w:p>
        </w:tc>
        <w:tc>
          <w:tcPr>
            <w:tcW w:w="4715" w:type="dxa"/>
          </w:tcPr>
          <w:p w14:paraId="6879A817" w14:textId="202F86BD" w:rsidR="008049DB" w:rsidRPr="000959CD" w:rsidRDefault="008049DB" w:rsidP="00DF727D"/>
        </w:tc>
      </w:tr>
      <w:tr w:rsidR="00DF727D" w:rsidRPr="00DF727D" w14:paraId="568B6F44" w14:textId="77777777" w:rsidTr="00897AA4">
        <w:trPr>
          <w:gridAfter w:val="1"/>
          <w:wAfter w:w="4715" w:type="dxa"/>
          <w:trHeight w:val="1440"/>
        </w:trPr>
        <w:tc>
          <w:tcPr>
            <w:tcW w:w="5032" w:type="dxa"/>
          </w:tcPr>
          <w:p w14:paraId="0DB7BE1D" w14:textId="77777777" w:rsidR="00DF727D" w:rsidRPr="000959CD" w:rsidRDefault="00DF727D" w:rsidP="00DF727D">
            <w:sdt>
              <w:sdtPr>
                <w:alias w:val="An:"/>
                <w:tag w:val="An:"/>
                <w:id w:val="1990749598"/>
                <w:placeholder>
                  <w:docPart w:val="6E028DB9B8FC43B3BA2D2F3B9F5CF31A"/>
                </w:placeholder>
                <w:temporary/>
                <w:showingPlcHdr/>
                <w15:appearance w15:val="hidden"/>
              </w:sdtPr>
              <w:sdtContent>
                <w:r w:rsidRPr="000959CD">
                  <w:rPr>
                    <w:lang w:bidi="de-DE"/>
                  </w:rPr>
                  <w:t>An:</w:t>
                </w:r>
              </w:sdtContent>
            </w:sdt>
          </w:p>
          <w:p w14:paraId="263A92A5" w14:textId="74A7F161" w:rsidR="00DF727D" w:rsidRPr="00DF727D" w:rsidRDefault="00DF727D" w:rsidP="00DF727D">
            <w:pPr>
              <w:rPr>
                <w:lang w:val="en-US"/>
              </w:rPr>
            </w:pPr>
            <w:r w:rsidRPr="00DF727D">
              <w:rPr>
                <w:lang w:val="en-US"/>
              </w:rPr>
              <w:t>Joh</w:t>
            </w:r>
            <w:r>
              <w:rPr>
                <w:lang w:val="en-US"/>
              </w:rPr>
              <w:t>n Doe</w:t>
            </w:r>
          </w:p>
          <w:p w14:paraId="4C712384" w14:textId="77777777" w:rsidR="00DF727D" w:rsidRPr="00DF727D" w:rsidRDefault="00DF727D" w:rsidP="00DF727D">
            <w:pPr>
              <w:rPr>
                <w:lang w:val="en-US"/>
              </w:rPr>
            </w:pPr>
            <w:r w:rsidRPr="00DF727D">
              <w:rPr>
                <w:lang w:val="en-US"/>
              </w:rPr>
              <w:t>789 Residential Lane</w:t>
            </w:r>
          </w:p>
          <w:p w14:paraId="5EBDFB13" w14:textId="4B63BDB2" w:rsidR="00DF727D" w:rsidRPr="00DF727D" w:rsidRDefault="00DF727D" w:rsidP="00DF727D">
            <w:pPr>
              <w:rPr>
                <w:lang w:val="en-US"/>
              </w:rPr>
            </w:pPr>
            <w:r w:rsidRPr="00DF727D">
              <w:rPr>
                <w:lang w:val="en-US"/>
              </w:rPr>
              <w:t>Springfield</w:t>
            </w:r>
          </w:p>
        </w:tc>
      </w:tr>
    </w:tbl>
    <w:p w14:paraId="19F171B7" w14:textId="77777777" w:rsidR="00DF727D" w:rsidRDefault="00DF727D" w:rsidP="00DF727D">
      <w:pPr>
        <w:rPr>
          <w:lang w:val="en-US"/>
        </w:rPr>
      </w:pPr>
      <w:r w:rsidRPr="00DF727D">
        <w:rPr>
          <w:lang w:val="en-US"/>
        </w:rPr>
        <w:t>Dear Mr. Doe,</w:t>
      </w:r>
    </w:p>
    <w:p w14:paraId="322F154B" w14:textId="77777777" w:rsidR="00DF727D" w:rsidRPr="00DF727D" w:rsidRDefault="00DF727D" w:rsidP="00DF727D">
      <w:pPr>
        <w:rPr>
          <w:lang w:val="en-US"/>
        </w:rPr>
      </w:pPr>
    </w:p>
    <w:p w14:paraId="5EA44934" w14:textId="58FB4074" w:rsidR="00DF727D" w:rsidRDefault="00DF727D" w:rsidP="00DF727D">
      <w:pPr>
        <w:rPr>
          <w:lang w:val="en-US"/>
        </w:rPr>
      </w:pPr>
      <w:r w:rsidRPr="00DF727D">
        <w:rPr>
          <w:lang w:val="en-US"/>
        </w:rPr>
        <w:t>R</w:t>
      </w:r>
      <w:r w:rsidRPr="00DF727D">
        <w:rPr>
          <w:lang w:val="en-US"/>
        </w:rPr>
        <w:t>e</w:t>
      </w:r>
      <w:r w:rsidRPr="00DF727D">
        <w:rPr>
          <w:lang w:val="en-US"/>
        </w:rPr>
        <w:t>: Sale of the Marital Home – Divorce Proceedings</w:t>
      </w:r>
    </w:p>
    <w:p w14:paraId="1FE69EBD" w14:textId="77777777" w:rsidR="00DF727D" w:rsidRPr="00DF727D" w:rsidRDefault="00DF727D" w:rsidP="00DF727D">
      <w:pPr>
        <w:rPr>
          <w:lang w:val="en-US"/>
        </w:rPr>
      </w:pPr>
    </w:p>
    <w:p w14:paraId="5F9933EB" w14:textId="77777777" w:rsidR="00DF727D" w:rsidRDefault="00DF727D" w:rsidP="00DF727D">
      <w:pPr>
        <w:rPr>
          <w:lang w:val="en-US"/>
        </w:rPr>
      </w:pPr>
      <w:r w:rsidRPr="00DF727D">
        <w:rPr>
          <w:lang w:val="en-US"/>
        </w:rPr>
        <w:t>I hope this letter finds you well. I am writing to follow up on our recent discussions regarding the legal requirement to sell the marital home as part of your ongoing divorce settlement with Mrs. Jane Doe.</w:t>
      </w:r>
    </w:p>
    <w:p w14:paraId="669F5B7D" w14:textId="77777777" w:rsidR="00DF727D" w:rsidRPr="00DF727D" w:rsidRDefault="00DF727D" w:rsidP="00DF727D">
      <w:pPr>
        <w:rPr>
          <w:lang w:val="en-US"/>
        </w:rPr>
      </w:pPr>
    </w:p>
    <w:p w14:paraId="1369AB05" w14:textId="7C709B7A" w:rsidR="00DF727D" w:rsidRDefault="00DF727D" w:rsidP="00DF727D">
      <w:pPr>
        <w:rPr>
          <w:lang w:val="en-US"/>
        </w:rPr>
      </w:pPr>
      <w:r w:rsidRPr="00DF727D">
        <w:rPr>
          <w:lang w:val="en-US"/>
        </w:rPr>
        <w:t xml:space="preserve">As previously </w:t>
      </w:r>
      <w:r w:rsidRPr="00DF727D">
        <w:rPr>
          <w:lang w:val="en-US"/>
        </w:rPr>
        <w:t>agreed,</w:t>
      </w:r>
      <w:r w:rsidRPr="00DF727D">
        <w:rPr>
          <w:lang w:val="en-US"/>
        </w:rPr>
        <w:t xml:space="preserve"> upon in the settlement negotiations, the property located at 456 Maple Street, Cityville, is to be sold, and the proceeds will be divided equally between both parties. It is imperative that the sale is completed in a timely manner, as any delay may affect the finalization of the divorce and the division of assets.</w:t>
      </w:r>
    </w:p>
    <w:p w14:paraId="5E13BB15" w14:textId="77777777" w:rsidR="00DF727D" w:rsidRPr="00DF727D" w:rsidRDefault="00DF727D" w:rsidP="00DF727D">
      <w:pPr>
        <w:rPr>
          <w:lang w:val="en-US"/>
        </w:rPr>
      </w:pPr>
    </w:p>
    <w:p w14:paraId="57D2A0D4" w14:textId="6F023A96" w:rsidR="00DF727D" w:rsidRDefault="00DF727D" w:rsidP="00DF727D">
      <w:pPr>
        <w:rPr>
          <w:lang w:val="en-US"/>
        </w:rPr>
      </w:pPr>
      <w:r>
        <w:rPr>
          <w:noProof/>
          <w:lang w:val="en-US"/>
        </w:rPr>
        <mc:AlternateContent>
          <mc:Choice Requires="wpi">
            <w:drawing>
              <wp:anchor distT="0" distB="0" distL="114300" distR="114300" simplePos="0" relativeHeight="251659264" behindDoc="0" locked="0" layoutInCell="1" allowOverlap="1" wp14:anchorId="10C521C5" wp14:editId="6601B732">
                <wp:simplePos x="0" y="0"/>
                <wp:positionH relativeFrom="column">
                  <wp:posOffset>5341781</wp:posOffset>
                </wp:positionH>
                <wp:positionV relativeFrom="paragraph">
                  <wp:posOffset>208685</wp:posOffset>
                </wp:positionV>
                <wp:extent cx="360" cy="360"/>
                <wp:effectExtent l="38100" t="38100" r="38100" b="38100"/>
                <wp:wrapNone/>
                <wp:docPr id="441703257" name="Freihand 1"/>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type w14:anchorId="198E4F6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1" o:spid="_x0000_s1026" type="#_x0000_t75" style="position:absolute;margin-left:420.1pt;margin-top:15.95pt;width:1.05pt;height:1.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">
                <v:imagedata r:id="rId8" o:title=""/>
              </v:shape>
            </w:pict>
          </mc:Fallback>
        </mc:AlternateContent>
      </w:r>
      <w:r w:rsidRPr="00DF727D">
        <w:rPr>
          <w:lang w:val="en-US"/>
        </w:rPr>
        <w:t xml:space="preserve">Please ensure that the property is listed for sale </w:t>
      </w:r>
      <w:r>
        <w:rPr>
          <w:lang w:val="en-US"/>
        </w:rPr>
        <w:t xml:space="preserve">by </w:t>
      </w:r>
      <w:r w:rsidRPr="00DF727D">
        <w:rPr>
          <w:u w:val="single"/>
          <w:lang w:val="en-US"/>
        </w:rPr>
        <w:t>the end of next week</w:t>
      </w:r>
      <w:r>
        <w:rPr>
          <w:u w:val="single"/>
          <w:lang w:val="en-US"/>
        </w:rPr>
        <w:t>!</w:t>
      </w:r>
      <w:r w:rsidRPr="00DF727D">
        <w:rPr>
          <w:lang w:val="en-US"/>
        </w:rPr>
        <w:t xml:space="preserve"> We recommend engaging a real estate agent to expedite the process. If you encounter any difficulties, do not hesitate to reach out to my office, and we will assist in any way we can.</w:t>
      </w:r>
    </w:p>
    <w:p w14:paraId="49F5913F" w14:textId="77777777" w:rsidR="00DF727D" w:rsidRPr="00DF727D" w:rsidRDefault="00DF727D" w:rsidP="00DF727D">
      <w:pPr>
        <w:rPr>
          <w:lang w:val="en-US"/>
        </w:rPr>
      </w:pPr>
    </w:p>
    <w:p w14:paraId="4670BFD4" w14:textId="77777777" w:rsidR="00DF727D" w:rsidRPr="00DF727D" w:rsidRDefault="00DF727D" w:rsidP="00DF727D">
      <w:pPr>
        <w:rPr>
          <w:lang w:val="en-US"/>
        </w:rPr>
      </w:pPr>
      <w:r w:rsidRPr="00DF727D">
        <w:rPr>
          <w:lang w:val="en-US"/>
        </w:rPr>
        <w:t>Should you have any further questions or require clarification on any aspect of the sale or the overall divorce settlement, please feel free to contact me directly.</w:t>
      </w:r>
    </w:p>
    <w:p w14:paraId="6E7C078C" w14:textId="77777777" w:rsidR="00DF727D" w:rsidRDefault="00DF727D" w:rsidP="00DF727D">
      <w:pPr>
        <w:rPr>
          <w:lang w:val="en-US"/>
        </w:rPr>
      </w:pPr>
      <w:r w:rsidRPr="00DF727D">
        <w:rPr>
          <w:lang w:val="en-US"/>
        </w:rPr>
        <w:t>Thank you for your attention to this matter.</w:t>
      </w:r>
    </w:p>
    <w:p w14:paraId="40532F5D" w14:textId="77777777" w:rsidR="00DF727D" w:rsidRPr="00DF727D" w:rsidRDefault="00DF727D" w:rsidP="00DF727D">
      <w:pPr>
        <w:rPr>
          <w:lang w:val="en-US"/>
        </w:rPr>
      </w:pPr>
    </w:p>
    <w:p w14:paraId="15576965" w14:textId="77777777" w:rsidR="00DF727D" w:rsidRDefault="00DF727D" w:rsidP="00DF727D">
      <w:pPr>
        <w:rPr>
          <w:lang w:val="en-US"/>
        </w:rPr>
      </w:pPr>
      <w:r w:rsidRPr="00DF727D">
        <w:rPr>
          <w:lang w:val="en-US"/>
        </w:rPr>
        <w:t>Sincerely,</w:t>
      </w:r>
    </w:p>
    <w:p w14:paraId="368D98A1" w14:textId="77777777" w:rsidR="00DF727D" w:rsidRDefault="00DF727D" w:rsidP="00DF727D">
      <w:pPr>
        <w:rPr>
          <w:lang w:val="en-US"/>
        </w:rPr>
      </w:pPr>
    </w:p>
    <w:p w14:paraId="3C7B6181" w14:textId="59305B94" w:rsidR="00DF727D" w:rsidRDefault="00E447F6" w:rsidP="00DF727D">
      <w:pPr>
        <w:rPr>
          <w:lang w:val="en-US"/>
        </w:rPr>
      </w:pPr>
      <w:r w:rsidRPr="00E447F6">
        <w:rPr>
          <w:lang w:val="en-US"/>
        </w:rPr>
        <w:drawing>
          <wp:inline distT="0" distB="0" distL="0" distR="0" wp14:anchorId="2F36304F" wp14:editId="1E4FD77C">
            <wp:extent cx="2179929" cy="506960"/>
            <wp:effectExtent l="0" t="0" r="0" b="7620"/>
            <wp:docPr id="113017389" name="Grafik 1" descr="Ein Bild, das Typografie, Schrift, Kalligrafie, Hand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17389" name="Grafik 1" descr="Ein Bild, das Typografie, Schrift, Kalligrafie, Handschrift enthält.&#10;&#10;Automatisch generierte Beschreibung"/>
                    <pic:cNvPicPr/>
                  </pic:nvPicPr>
                  <pic:blipFill>
                    <a:blip r:embed="rId9"/>
                    <a:stretch>
                      <a:fillRect/>
                    </a:stretch>
                  </pic:blipFill>
                  <pic:spPr>
                    <a:xfrm>
                      <a:off x="0" y="0"/>
                      <a:ext cx="2213747" cy="514825"/>
                    </a:xfrm>
                    <a:prstGeom prst="rect">
                      <a:avLst/>
                    </a:prstGeom>
                  </pic:spPr>
                </pic:pic>
              </a:graphicData>
            </a:graphic>
          </wp:inline>
        </w:drawing>
      </w:r>
    </w:p>
    <w:p w14:paraId="273A7667" w14:textId="71253BFE" w:rsidR="00DF727D" w:rsidRPr="00DF727D" w:rsidRDefault="00DF727D" w:rsidP="00DF727D">
      <w:r w:rsidRPr="00DF727D">
        <w:rPr>
          <w:lang w:val="en-US"/>
        </w:rPr>
        <w:br/>
        <w:t>Matthew Roberts</w:t>
      </w:r>
      <w:r w:rsidRPr="00DF727D">
        <w:rPr>
          <w:lang w:val="en-US"/>
        </w:rPr>
        <w:br/>
        <w:t xml:space="preserve">Senior Attorney, Everett &amp; Co. </w:t>
      </w:r>
      <w:r w:rsidRPr="00DF727D">
        <w:t>Law Firm</w:t>
      </w:r>
    </w:p>
    <w:p w14:paraId="402BB523" w14:textId="2B6C4E3B" w:rsidR="00837ECD" w:rsidRPr="000959CD" w:rsidRDefault="00837ECD" w:rsidP="00DF727D"/>
    <w:sectPr w:rsidR="00837ECD" w:rsidRPr="000959CD" w:rsidSect="00897AA4">
      <w:headerReference w:type="even" r:id="rId10"/>
      <w:headerReference w:type="default" r:id="rId11"/>
      <w:footerReference w:type="even" r:id="rId12"/>
      <w:footerReference w:type="default" r:id="rId13"/>
      <w:headerReference w:type="first" r:id="rId14"/>
      <w:footerReference w:type="first" r:id="rId15"/>
      <w:pgSz w:w="11906" w:h="16838" w:code="9"/>
      <w:pgMar w:top="1080" w:right="1080" w:bottom="1008" w:left="1080" w:header="720"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7D34B0" w14:textId="77777777" w:rsidR="004B708D" w:rsidRDefault="004B708D">
      <w:pPr>
        <w:spacing w:line="240" w:lineRule="auto"/>
      </w:pPr>
      <w:r>
        <w:separator/>
      </w:r>
    </w:p>
  </w:endnote>
  <w:endnote w:type="continuationSeparator" w:id="0">
    <w:p w14:paraId="015521CB" w14:textId="77777777" w:rsidR="004B708D" w:rsidRDefault="004B70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BF7900" w14:textId="77777777" w:rsidR="00BB4862" w:rsidRDefault="00BB486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7940834"/>
      <w:docPartObj>
        <w:docPartGallery w:val="Page Numbers (Bottom of Page)"/>
        <w:docPartUnique/>
      </w:docPartObj>
    </w:sdtPr>
    <w:sdtEndPr>
      <w:rPr>
        <w:noProof/>
      </w:rPr>
    </w:sdtEndPr>
    <w:sdtContent>
      <w:p w14:paraId="28B246A3" w14:textId="77777777" w:rsidR="008049DB" w:rsidRDefault="006A3739">
        <w:pPr>
          <w:pStyle w:val="Fuzeile"/>
        </w:pPr>
        <w:r>
          <w:rPr>
            <w:lang w:bidi="de-DE"/>
          </w:rPr>
          <w:fldChar w:fldCharType="begin"/>
        </w:r>
        <w:r>
          <w:rPr>
            <w:lang w:bidi="de-DE"/>
          </w:rPr>
          <w:instrText xml:space="preserve"> PAGE   \* MERGEFORMAT </w:instrText>
        </w:r>
        <w:r>
          <w:rPr>
            <w:lang w:bidi="de-DE"/>
          </w:rPr>
          <w:fldChar w:fldCharType="separate"/>
        </w:r>
        <w:r w:rsidR="00793AFB">
          <w:rPr>
            <w:noProof/>
            <w:lang w:bidi="de-DE"/>
          </w:rPr>
          <w:t>2</w:t>
        </w:r>
        <w:r>
          <w:rPr>
            <w:noProof/>
            <w:lang w:bidi="de-DE"/>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E41C8A" w14:textId="77777777" w:rsidR="00BB4862" w:rsidRDefault="00BB486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E23514" w14:textId="77777777" w:rsidR="004B708D" w:rsidRDefault="004B708D">
      <w:pPr>
        <w:spacing w:line="240" w:lineRule="auto"/>
      </w:pPr>
      <w:r>
        <w:separator/>
      </w:r>
    </w:p>
  </w:footnote>
  <w:footnote w:type="continuationSeparator" w:id="0">
    <w:p w14:paraId="6FEDE4B0" w14:textId="77777777" w:rsidR="004B708D" w:rsidRDefault="004B708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0A8752" w14:textId="77777777" w:rsidR="00BB4862" w:rsidRDefault="00BB4862">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838D51" w14:textId="77777777" w:rsidR="00BB4862" w:rsidRDefault="00BB4862">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71BB47" w14:textId="77777777" w:rsidR="00BB4862" w:rsidRDefault="00BB486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5CBC123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AA8B1C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2C259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6087EF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33A709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C564A9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1C4010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BC836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390387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B20C06"/>
    <w:lvl w:ilvl="0">
      <w:start w:val="1"/>
      <w:numFmt w:val="bullet"/>
      <w:lvlText w:val=""/>
      <w:lvlJc w:val="left"/>
      <w:pPr>
        <w:tabs>
          <w:tab w:val="num" w:pos="360"/>
        </w:tabs>
        <w:ind w:left="360" w:hanging="360"/>
      </w:pPr>
      <w:rPr>
        <w:rFonts w:ascii="Symbol" w:hAnsi="Symbol" w:hint="default"/>
      </w:rPr>
    </w:lvl>
  </w:abstractNum>
  <w:num w:numId="1" w16cid:durableId="1057778853">
    <w:abstractNumId w:val="9"/>
  </w:num>
  <w:num w:numId="2" w16cid:durableId="704644156">
    <w:abstractNumId w:val="7"/>
  </w:num>
  <w:num w:numId="3" w16cid:durableId="1929388679">
    <w:abstractNumId w:val="6"/>
  </w:num>
  <w:num w:numId="4" w16cid:durableId="2033724751">
    <w:abstractNumId w:val="5"/>
  </w:num>
  <w:num w:numId="5" w16cid:durableId="39979830">
    <w:abstractNumId w:val="4"/>
  </w:num>
  <w:num w:numId="6" w16cid:durableId="479226545">
    <w:abstractNumId w:val="8"/>
  </w:num>
  <w:num w:numId="7" w16cid:durableId="903876595">
    <w:abstractNumId w:val="3"/>
  </w:num>
  <w:num w:numId="8" w16cid:durableId="1141465631">
    <w:abstractNumId w:val="2"/>
  </w:num>
  <w:num w:numId="9" w16cid:durableId="1301614627">
    <w:abstractNumId w:val="1"/>
  </w:num>
  <w:num w:numId="10" w16cid:durableId="8354592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27D"/>
    <w:rsid w:val="00055AF8"/>
    <w:rsid w:val="000959CD"/>
    <w:rsid w:val="0025064B"/>
    <w:rsid w:val="002558FA"/>
    <w:rsid w:val="00323F56"/>
    <w:rsid w:val="003667F4"/>
    <w:rsid w:val="004B708D"/>
    <w:rsid w:val="00616194"/>
    <w:rsid w:val="006A3739"/>
    <w:rsid w:val="007577D4"/>
    <w:rsid w:val="00793AFB"/>
    <w:rsid w:val="007D3668"/>
    <w:rsid w:val="008049DB"/>
    <w:rsid w:val="00837ECD"/>
    <w:rsid w:val="00897AA4"/>
    <w:rsid w:val="00907574"/>
    <w:rsid w:val="00934F6F"/>
    <w:rsid w:val="00966901"/>
    <w:rsid w:val="00981A82"/>
    <w:rsid w:val="009C1E0F"/>
    <w:rsid w:val="00A93410"/>
    <w:rsid w:val="00B76A92"/>
    <w:rsid w:val="00BB4862"/>
    <w:rsid w:val="00BF2506"/>
    <w:rsid w:val="00C3067E"/>
    <w:rsid w:val="00CE7F7E"/>
    <w:rsid w:val="00CF07F2"/>
    <w:rsid w:val="00D5022B"/>
    <w:rsid w:val="00D934CD"/>
    <w:rsid w:val="00DF727D"/>
    <w:rsid w:val="00E447F6"/>
    <w:rsid w:val="00E9657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619A5D"/>
  <w15:chartTrackingRefBased/>
  <w15:docId w15:val="{408DB7C9-0388-4421-B859-4B45F7C1A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18"/>
        <w:szCs w:val="18"/>
        <w:lang w:val="de-DE" w:eastAsia="ja-JP" w:bidi="ar-SA"/>
      </w:rPr>
    </w:rPrDefault>
    <w:pPrDefault>
      <w:pPr>
        <w:spacing w:line="264"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667F4"/>
    <w:rPr>
      <w:spacing w:val="4"/>
    </w:rPr>
  </w:style>
  <w:style w:type="paragraph" w:styleId="berschrift1">
    <w:name w:val="heading 1"/>
    <w:basedOn w:val="Standard"/>
    <w:link w:val="berschrift1Zchn"/>
    <w:uiPriority w:val="1"/>
    <w:qFormat/>
    <w:pPr>
      <w:outlineLvl w:val="0"/>
    </w:pPr>
    <w:rPr>
      <w:rFonts w:asciiTheme="majorHAnsi" w:hAnsiTheme="majorHAnsi"/>
      <w:b/>
      <w:sz w:val="24"/>
    </w:rPr>
  </w:style>
  <w:style w:type="paragraph" w:styleId="berschrift2">
    <w:name w:val="heading 2"/>
    <w:basedOn w:val="Standard"/>
    <w:link w:val="berschrift2Zchn"/>
    <w:uiPriority w:val="1"/>
    <w:qFormat/>
    <w:pPr>
      <w:jc w:val="right"/>
      <w:outlineLvl w:val="1"/>
    </w:pPr>
    <w:rPr>
      <w:caps/>
    </w:rPr>
  </w:style>
  <w:style w:type="paragraph" w:styleId="berschrift3">
    <w:name w:val="heading 3"/>
    <w:basedOn w:val="Standard"/>
    <w:link w:val="berschrift3Zchn"/>
    <w:uiPriority w:val="1"/>
    <w:qFormat/>
    <w:pPr>
      <w:outlineLvl w:val="2"/>
    </w:pPr>
    <w:rPr>
      <w:b/>
      <w:caps/>
      <w:szCs w:val="16"/>
    </w:rPr>
  </w:style>
  <w:style w:type="paragraph" w:styleId="berschrift4">
    <w:name w:val="heading 4"/>
    <w:basedOn w:val="Standard"/>
    <w:link w:val="berschrift4Zchn"/>
    <w:uiPriority w:val="1"/>
    <w:unhideWhenUsed/>
    <w:qFormat/>
    <w:pPr>
      <w:keepNext/>
      <w:keepLines/>
      <w:jc w:val="center"/>
      <w:outlineLvl w:val="3"/>
    </w:pPr>
    <w:rPr>
      <w:rFonts w:asciiTheme="majorHAnsi" w:eastAsiaTheme="majorEastAsia" w:hAnsiTheme="majorHAnsi" w:cstheme="majorBidi"/>
      <w:b/>
      <w:iCs/>
      <w:caps/>
    </w:rPr>
  </w:style>
  <w:style w:type="paragraph" w:styleId="berschrift5">
    <w:name w:val="heading 5"/>
    <w:basedOn w:val="Standard"/>
    <w:next w:val="Standard"/>
    <w:link w:val="berschrift5Zchn"/>
    <w:uiPriority w:val="1"/>
    <w:semiHidden/>
    <w:unhideWhenUsed/>
    <w:qFormat/>
    <w:rsid w:val="00D934CD"/>
    <w:pPr>
      <w:keepNext/>
      <w:keepLines/>
      <w:spacing w:before="4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uiPriority w:val="1"/>
    <w:semiHidden/>
    <w:unhideWhenUsed/>
    <w:qFormat/>
    <w:rsid w:val="00D934CD"/>
    <w:pPr>
      <w:keepNext/>
      <w:keepLines/>
      <w:spacing w:before="4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1"/>
    <w:semiHidden/>
    <w:unhideWhenUsed/>
    <w:qFormat/>
    <w:rsid w:val="00D934CD"/>
    <w:pPr>
      <w:keepNext/>
      <w:keepLines/>
      <w:spacing w:before="4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1"/>
    <w:semiHidden/>
    <w:unhideWhenUsed/>
    <w:qFormat/>
    <w:rsid w:val="00D934CD"/>
    <w:pPr>
      <w:keepNext/>
      <w:keepLines/>
      <w:spacing w:before="40"/>
      <w:outlineLvl w:val="7"/>
    </w:pPr>
    <w:rPr>
      <w:rFonts w:asciiTheme="majorHAnsi" w:eastAsiaTheme="majorEastAsia" w:hAnsiTheme="majorHAnsi" w:cstheme="majorBidi"/>
      <w:color w:val="272727" w:themeColor="text1" w:themeTint="D8"/>
      <w:szCs w:val="21"/>
    </w:rPr>
  </w:style>
  <w:style w:type="paragraph" w:styleId="berschrift9">
    <w:name w:val="heading 9"/>
    <w:basedOn w:val="Standard"/>
    <w:next w:val="Standard"/>
    <w:link w:val="berschrift9Zchn"/>
    <w:uiPriority w:val="1"/>
    <w:semiHidden/>
    <w:unhideWhenUsed/>
    <w:qFormat/>
    <w:rsid w:val="00D934CD"/>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Buchtitel">
    <w:name w:val="Book Title"/>
    <w:basedOn w:val="Absatz-Standardschriftart"/>
    <w:uiPriority w:val="33"/>
    <w:semiHidden/>
    <w:unhideWhenUsed/>
    <w:qFormat/>
    <w:rPr>
      <w:b/>
      <w:bCs/>
      <w:i/>
      <w:iCs/>
      <w:spacing w:val="0"/>
    </w:rPr>
  </w:style>
  <w:style w:type="character" w:styleId="IntensiverVerweis">
    <w:name w:val="Intense Reference"/>
    <w:basedOn w:val="Absatz-Standardschriftart"/>
    <w:uiPriority w:val="32"/>
    <w:semiHidden/>
    <w:unhideWhenUsed/>
    <w:qFormat/>
    <w:rsid w:val="00D934CD"/>
    <w:rPr>
      <w:b/>
      <w:bCs/>
      <w:caps w:val="0"/>
      <w:smallCaps/>
      <w:color w:val="365F91" w:themeColor="accent1" w:themeShade="BF"/>
      <w:spacing w:val="0"/>
    </w:rPr>
  </w:style>
  <w:style w:type="character" w:customStyle="1" w:styleId="berschrift1Zchn">
    <w:name w:val="Überschrift 1 Zchn"/>
    <w:basedOn w:val="Absatz-Standardschriftart"/>
    <w:link w:val="berschrift1"/>
    <w:uiPriority w:val="1"/>
    <w:rPr>
      <w:rFonts w:asciiTheme="majorHAnsi" w:hAnsiTheme="majorHAnsi" w:cs="Times New Roman"/>
      <w:b/>
      <w:sz w:val="24"/>
      <w:szCs w:val="18"/>
      <w:lang w:eastAsia="en-US"/>
    </w:rPr>
  </w:style>
  <w:style w:type="character" w:customStyle="1" w:styleId="berschrift2Zchn">
    <w:name w:val="Überschrift 2 Zchn"/>
    <w:basedOn w:val="Absatz-Standardschriftart"/>
    <w:link w:val="berschrift2"/>
    <w:uiPriority w:val="1"/>
    <w:rPr>
      <w:rFonts w:cs="Times New Roman"/>
      <w:caps/>
      <w:sz w:val="18"/>
      <w:szCs w:val="18"/>
      <w:lang w:eastAsia="en-US"/>
    </w:rPr>
  </w:style>
  <w:style w:type="character" w:customStyle="1" w:styleId="berschrift3Zchn">
    <w:name w:val="Überschrift 3 Zchn"/>
    <w:basedOn w:val="Absatz-Standardschriftart"/>
    <w:link w:val="berschrift3"/>
    <w:uiPriority w:val="1"/>
    <w:rPr>
      <w:rFonts w:cs="Times New Roman"/>
      <w:b/>
      <w:caps/>
      <w:sz w:val="18"/>
      <w:szCs w:val="16"/>
      <w:lang w:eastAsia="en-US"/>
    </w:rPr>
  </w:style>
  <w:style w:type="paragraph" w:customStyle="1" w:styleId="Betrag">
    <w:name w:val="Betrag"/>
    <w:basedOn w:val="Standard"/>
    <w:uiPriority w:val="6"/>
    <w:unhideWhenUsed/>
    <w:qFormat/>
    <w:pPr>
      <w:jc w:val="right"/>
    </w:pPr>
    <w:rPr>
      <w:szCs w:val="20"/>
    </w:rPr>
  </w:style>
  <w:style w:type="paragraph" w:customStyle="1" w:styleId="Anweisungen">
    <w:name w:val="Anweisungen"/>
    <w:basedOn w:val="Standard"/>
    <w:uiPriority w:val="8"/>
    <w:unhideWhenUsed/>
    <w:qFormat/>
    <w:pPr>
      <w:spacing w:before="240"/>
      <w:contextualSpacing/>
    </w:pPr>
  </w:style>
  <w:style w:type="paragraph" w:customStyle="1" w:styleId="Slogan">
    <w:name w:val="Slogan"/>
    <w:basedOn w:val="Standard"/>
    <w:uiPriority w:val="2"/>
    <w:qFormat/>
    <w:rsid w:val="00D934CD"/>
    <w:pPr>
      <w:spacing w:after="240"/>
    </w:pPr>
    <w:rPr>
      <w:i/>
      <w:color w:val="595959" w:themeColor="text1" w:themeTint="A6"/>
    </w:rPr>
  </w:style>
  <w:style w:type="paragraph" w:customStyle="1" w:styleId="VielenDank">
    <w:name w:val="Vielen Dank"/>
    <w:basedOn w:val="Standard"/>
    <w:next w:val="Standard"/>
    <w:uiPriority w:val="9"/>
    <w:unhideWhenUsed/>
    <w:qFormat/>
    <w:pPr>
      <w:spacing w:before="600"/>
      <w:jc w:val="center"/>
    </w:pPr>
    <w:rPr>
      <w:b/>
      <w:caps/>
    </w:rPr>
  </w:style>
  <w:style w:type="paragraph" w:styleId="Titel">
    <w:name w:val="Title"/>
    <w:basedOn w:val="Standard"/>
    <w:link w:val="TitelZchn"/>
    <w:qFormat/>
    <w:rsid w:val="00D934CD"/>
    <w:pPr>
      <w:spacing w:after="400"/>
      <w:contextualSpacing/>
      <w:jc w:val="right"/>
    </w:pPr>
    <w:rPr>
      <w:rFonts w:asciiTheme="majorHAnsi" w:eastAsiaTheme="majorEastAsia" w:hAnsiTheme="majorHAnsi" w:cstheme="majorBidi"/>
      <w:b/>
      <w:caps/>
      <w:color w:val="595959" w:themeColor="text1" w:themeTint="A6"/>
      <w:kern w:val="28"/>
      <w:sz w:val="40"/>
      <w:szCs w:val="56"/>
    </w:rPr>
  </w:style>
  <w:style w:type="character" w:customStyle="1" w:styleId="TitelZchn">
    <w:name w:val="Titel Zchn"/>
    <w:basedOn w:val="Absatz-Standardschriftart"/>
    <w:link w:val="Titel"/>
    <w:rsid w:val="003667F4"/>
    <w:rPr>
      <w:rFonts w:asciiTheme="majorHAnsi" w:eastAsiaTheme="majorEastAsia" w:hAnsiTheme="majorHAnsi" w:cstheme="majorBidi"/>
      <w:b/>
      <w:caps/>
      <w:color w:val="595959" w:themeColor="text1" w:themeTint="A6"/>
      <w:spacing w:val="4"/>
      <w:kern w:val="28"/>
      <w:sz w:val="40"/>
      <w:szCs w:val="56"/>
    </w:rPr>
  </w:style>
  <w:style w:type="table" w:styleId="TabellemithellemGitternetz">
    <w:name w:val="Grid Table Light"/>
    <w:basedOn w:val="NormaleTabelle"/>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enraster">
    <w:name w:val="Table Grid"/>
    <w:basedOn w:val="NormaleTabelle"/>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Pr>
      <w:color w:val="808080"/>
    </w:rPr>
  </w:style>
  <w:style w:type="paragraph" w:styleId="Kopfzeile">
    <w:name w:val="header"/>
    <w:basedOn w:val="Standard"/>
    <w:link w:val="KopfzeileZchn"/>
    <w:uiPriority w:val="99"/>
    <w:unhideWhenUsed/>
    <w:pPr>
      <w:spacing w:line="240" w:lineRule="auto"/>
    </w:pPr>
  </w:style>
  <w:style w:type="character" w:customStyle="1" w:styleId="KopfzeileZchn">
    <w:name w:val="Kopfzeile Zchn"/>
    <w:basedOn w:val="Absatz-Standardschriftart"/>
    <w:link w:val="Kopfzeile"/>
    <w:uiPriority w:val="99"/>
    <w:rPr>
      <w:rFonts w:cs="Times New Roman"/>
      <w:sz w:val="18"/>
      <w:szCs w:val="18"/>
      <w:lang w:eastAsia="en-US"/>
    </w:rPr>
  </w:style>
  <w:style w:type="paragraph" w:styleId="Fuzeile">
    <w:name w:val="footer"/>
    <w:basedOn w:val="Standard"/>
    <w:link w:val="FuzeileZchn"/>
    <w:uiPriority w:val="99"/>
    <w:unhideWhenUsed/>
    <w:pPr>
      <w:spacing w:line="240" w:lineRule="auto"/>
    </w:pPr>
  </w:style>
  <w:style w:type="character" w:customStyle="1" w:styleId="FuzeileZchn">
    <w:name w:val="Fußzeile Zchn"/>
    <w:basedOn w:val="Absatz-Standardschriftart"/>
    <w:link w:val="Fuzeile"/>
    <w:uiPriority w:val="99"/>
    <w:rPr>
      <w:rFonts w:cs="Times New Roman"/>
      <w:sz w:val="18"/>
      <w:szCs w:val="18"/>
      <w:lang w:eastAsia="en-US"/>
    </w:rPr>
  </w:style>
  <w:style w:type="table" w:styleId="EinfacheTabelle1">
    <w:name w:val="Plain Table 1"/>
    <w:basedOn w:val="NormaleTabelle"/>
    <w:uiPriority w:val="41"/>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Menge">
    <w:name w:val="Menge"/>
    <w:basedOn w:val="Standard"/>
    <w:uiPriority w:val="5"/>
    <w:qFormat/>
    <w:pPr>
      <w:jc w:val="center"/>
    </w:pPr>
  </w:style>
  <w:style w:type="character" w:customStyle="1" w:styleId="berschrift4Zchn">
    <w:name w:val="Überschrift 4 Zchn"/>
    <w:basedOn w:val="Absatz-Standardschriftart"/>
    <w:link w:val="berschrift4"/>
    <w:uiPriority w:val="1"/>
    <w:rPr>
      <w:rFonts w:asciiTheme="majorHAnsi" w:eastAsiaTheme="majorEastAsia" w:hAnsiTheme="majorHAnsi" w:cstheme="majorBidi"/>
      <w:b/>
      <w:iCs/>
      <w:caps/>
      <w:sz w:val="18"/>
      <w:szCs w:val="18"/>
      <w:lang w:eastAsia="en-US"/>
    </w:rPr>
  </w:style>
  <w:style w:type="character" w:customStyle="1" w:styleId="berschrift5Zchn">
    <w:name w:val="Überschrift 5 Zchn"/>
    <w:basedOn w:val="Absatz-Standardschriftart"/>
    <w:link w:val="berschrift5"/>
    <w:uiPriority w:val="1"/>
    <w:semiHidden/>
    <w:rsid w:val="00D934CD"/>
    <w:rPr>
      <w:rFonts w:asciiTheme="majorHAnsi" w:eastAsiaTheme="majorEastAsia" w:hAnsiTheme="majorHAnsi" w:cstheme="majorBidi"/>
      <w:color w:val="365F91" w:themeColor="accent1" w:themeShade="BF"/>
      <w:spacing w:val="4"/>
    </w:rPr>
  </w:style>
  <w:style w:type="character" w:customStyle="1" w:styleId="berschrift6Zchn">
    <w:name w:val="Überschrift 6 Zchn"/>
    <w:basedOn w:val="Absatz-Standardschriftart"/>
    <w:link w:val="berschrift6"/>
    <w:uiPriority w:val="1"/>
    <w:semiHidden/>
    <w:rsid w:val="00D934CD"/>
    <w:rPr>
      <w:rFonts w:asciiTheme="majorHAnsi" w:eastAsiaTheme="majorEastAsia" w:hAnsiTheme="majorHAnsi" w:cstheme="majorBidi"/>
      <w:color w:val="243F60" w:themeColor="accent1" w:themeShade="7F"/>
      <w:spacing w:val="4"/>
    </w:rPr>
  </w:style>
  <w:style w:type="character" w:customStyle="1" w:styleId="berschrift7Zchn">
    <w:name w:val="Überschrift 7 Zchn"/>
    <w:basedOn w:val="Absatz-Standardschriftart"/>
    <w:link w:val="berschrift7"/>
    <w:uiPriority w:val="1"/>
    <w:semiHidden/>
    <w:rsid w:val="00D934CD"/>
    <w:rPr>
      <w:rFonts w:asciiTheme="majorHAnsi" w:eastAsiaTheme="majorEastAsia" w:hAnsiTheme="majorHAnsi" w:cstheme="majorBidi"/>
      <w:i/>
      <w:iCs/>
      <w:color w:val="243F60" w:themeColor="accent1" w:themeShade="7F"/>
      <w:spacing w:val="4"/>
    </w:rPr>
  </w:style>
  <w:style w:type="character" w:customStyle="1" w:styleId="berschrift8Zchn">
    <w:name w:val="Überschrift 8 Zchn"/>
    <w:basedOn w:val="Absatz-Standardschriftart"/>
    <w:link w:val="berschrift8"/>
    <w:uiPriority w:val="1"/>
    <w:semiHidden/>
    <w:rsid w:val="00D934CD"/>
    <w:rPr>
      <w:rFonts w:asciiTheme="majorHAnsi" w:eastAsiaTheme="majorEastAsia" w:hAnsiTheme="majorHAnsi" w:cstheme="majorBidi"/>
      <w:color w:val="272727" w:themeColor="text1" w:themeTint="D8"/>
      <w:spacing w:val="4"/>
      <w:szCs w:val="21"/>
    </w:rPr>
  </w:style>
  <w:style w:type="character" w:customStyle="1" w:styleId="berschrift9Zchn">
    <w:name w:val="Überschrift 9 Zchn"/>
    <w:basedOn w:val="Absatz-Standardschriftart"/>
    <w:link w:val="berschrift9"/>
    <w:uiPriority w:val="1"/>
    <w:semiHidden/>
    <w:rsid w:val="00D934CD"/>
    <w:rPr>
      <w:rFonts w:asciiTheme="majorHAnsi" w:eastAsiaTheme="majorEastAsia" w:hAnsiTheme="majorHAnsi" w:cstheme="majorBidi"/>
      <w:i/>
      <w:iCs/>
      <w:color w:val="272727" w:themeColor="text1" w:themeTint="D8"/>
      <w:spacing w:val="4"/>
      <w:szCs w:val="21"/>
    </w:rPr>
  </w:style>
  <w:style w:type="character" w:styleId="IntensiveHervorhebung">
    <w:name w:val="Intense Emphasis"/>
    <w:basedOn w:val="Absatz-Standardschriftart"/>
    <w:uiPriority w:val="21"/>
    <w:semiHidden/>
    <w:unhideWhenUsed/>
    <w:qFormat/>
    <w:rsid w:val="00D934CD"/>
    <w:rPr>
      <w:i/>
      <w:iCs/>
      <w:color w:val="365F91" w:themeColor="accent1" w:themeShade="BF"/>
    </w:rPr>
  </w:style>
  <w:style w:type="paragraph" w:styleId="IntensivesZitat">
    <w:name w:val="Intense Quote"/>
    <w:basedOn w:val="Standard"/>
    <w:next w:val="Standard"/>
    <w:link w:val="IntensivesZitatZchn"/>
    <w:uiPriority w:val="30"/>
    <w:semiHidden/>
    <w:unhideWhenUsed/>
    <w:qFormat/>
    <w:rsid w:val="00D934CD"/>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ivesZitatZchn">
    <w:name w:val="Intensives Zitat Zchn"/>
    <w:basedOn w:val="Absatz-Standardschriftart"/>
    <w:link w:val="IntensivesZitat"/>
    <w:uiPriority w:val="30"/>
    <w:semiHidden/>
    <w:rsid w:val="00D934CD"/>
    <w:rPr>
      <w:i/>
      <w:iCs/>
      <w:color w:val="365F91" w:themeColor="accent1" w:themeShade="BF"/>
      <w:spacing w:val="4"/>
    </w:rPr>
  </w:style>
  <w:style w:type="paragraph" w:styleId="Blocktext">
    <w:name w:val="Block Text"/>
    <w:basedOn w:val="Standard"/>
    <w:uiPriority w:val="99"/>
    <w:semiHidden/>
    <w:unhideWhenUsed/>
    <w:rsid w:val="00D934CD"/>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i/>
      <w:iCs/>
      <w:color w:val="365F91" w:themeColor="accent1" w:themeShade="BF"/>
    </w:rPr>
  </w:style>
  <w:style w:type="character" w:customStyle="1" w:styleId="NichtaufgelsteErwhnung1">
    <w:name w:val="Nicht aufgelöste Erwähnung1"/>
    <w:basedOn w:val="Absatz-Standardschriftart"/>
    <w:uiPriority w:val="99"/>
    <w:semiHidden/>
    <w:unhideWhenUsed/>
    <w:rsid w:val="00D934CD"/>
    <w:rPr>
      <w:color w:val="595959" w:themeColor="text1" w:themeTint="A6"/>
      <w:shd w:val="clear" w:color="auto" w:fill="E1DFDD"/>
    </w:rPr>
  </w:style>
  <w:style w:type="table" w:styleId="Gitternetztabelle1hell">
    <w:name w:val="Grid Table 1 Light"/>
    <w:basedOn w:val="NormaleTabelle"/>
    <w:uiPriority w:val="46"/>
    <w:rsid w:val="002558FA"/>
    <w:pPr>
      <w:spacing w:line="240" w:lineRule="auto"/>
    </w:pPr>
    <w:tblPr>
      <w:tblStyleRowBandSize w:val="1"/>
      <w:tblStyleColBandSize w:val="1"/>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72" w:type="dxa"/>
        <w:left w:w="216" w:type="dxa"/>
        <w:bottom w:w="72" w:type="dxa"/>
        <w:right w:w="216" w:type="dxa"/>
      </w:tblCellMar>
    </w:tblPr>
    <w:tcPr>
      <w:vAlign w:val="center"/>
    </w:tcPr>
    <w:tblStylePr w:type="firstRow">
      <w:rPr>
        <w:b w:val="0"/>
        <w:bCs/>
        <w:i w:val="0"/>
      </w:rPr>
      <w:tblPr/>
      <w:tcPr>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l2br w:val="nil"/>
          <w:tr2bl w:val="nil"/>
        </w:tcBorders>
        <w:tcMar>
          <w:top w:w="0" w:type="nil"/>
          <w:left w:w="115" w:type="dxa"/>
          <w:bottom w:w="0" w:type="nil"/>
          <w:right w:w="115" w:type="dxa"/>
        </w:tcMar>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leSpezial2">
    <w:name w:val="Table Subtle 2"/>
    <w:basedOn w:val="NormaleTabelle"/>
    <w:uiPriority w:val="99"/>
    <w:rsid w:val="00907574"/>
    <w:tblPr/>
    <w:tblStylePr w:type="firstRow">
      <w:tblPr/>
      <w:tcPr>
        <w:tcBorders>
          <w:top w:val="nil"/>
          <w:left w:val="nil"/>
          <w:bottom w:val="nil"/>
          <w:right w:val="nil"/>
          <w:insideH w:val="nil"/>
          <w:insideV w:val="nil"/>
          <w:tl2br w:val="nil"/>
          <w:tr2bl w:val="nil"/>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top w:val="nil"/>
          <w:left w:val="nil"/>
          <w:bottom w:val="nil"/>
          <w:right w:val="nil"/>
          <w:insideH w:val="nil"/>
          <w:insideV w:val="nil"/>
          <w:tl2br w:val="nil"/>
          <w:tr2bl w:val="nil"/>
        </w:tcBorders>
        <w:shd w:val="clear" w:color="008000" w:fill="auto"/>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470197">
      <w:bodyDiv w:val="1"/>
      <w:marLeft w:val="0"/>
      <w:marRight w:val="0"/>
      <w:marTop w:val="0"/>
      <w:marBottom w:val="0"/>
      <w:divBdr>
        <w:top w:val="none" w:sz="0" w:space="0" w:color="auto"/>
        <w:left w:val="none" w:sz="0" w:space="0" w:color="auto"/>
        <w:bottom w:val="none" w:sz="0" w:space="0" w:color="auto"/>
        <w:right w:val="none" w:sz="0" w:space="0" w:color="auto"/>
      </w:divBdr>
    </w:div>
    <w:div w:id="1786265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o\AppData\Local\Microsoft\Office\16.0\DTS\de-DE%7bCCCA32AE-2A83-433B-B755-7C72A20F50A4%7d\%7b64184BDF-7367-4EC6-BC5B-4392AE287AAB%7dtf16392525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A4B329393F446138DA7B34E296D0AE7"/>
        <w:category>
          <w:name w:val="Allgemein"/>
          <w:gallery w:val="placeholder"/>
        </w:category>
        <w:types>
          <w:type w:val="bbPlcHdr"/>
        </w:types>
        <w:behaviors>
          <w:behavior w:val="content"/>
        </w:behaviors>
        <w:guid w:val="{A15DB3A2-6E3F-409D-BDA8-2C9CA525E669}"/>
      </w:docPartPr>
      <w:docPartBody>
        <w:p w:rsidR="00000000" w:rsidRDefault="00000000">
          <w:pPr>
            <w:pStyle w:val="3A4B329393F446138DA7B34E296D0AE7"/>
          </w:pPr>
          <w:r w:rsidRPr="000959CD">
            <w:rPr>
              <w:lang w:bidi="de-DE"/>
            </w:rPr>
            <w:t>Firmenname</w:t>
          </w:r>
        </w:p>
      </w:docPartBody>
    </w:docPart>
    <w:docPart>
      <w:docPartPr>
        <w:name w:val="6E028DB9B8FC43B3BA2D2F3B9F5CF31A"/>
        <w:category>
          <w:name w:val="Allgemein"/>
          <w:gallery w:val="placeholder"/>
        </w:category>
        <w:types>
          <w:type w:val="bbPlcHdr"/>
        </w:types>
        <w:behaviors>
          <w:behavior w:val="content"/>
        </w:behaviors>
        <w:guid w:val="{C0ADC654-01CC-42E7-B176-F98929B2CAB6}"/>
      </w:docPartPr>
      <w:docPartBody>
        <w:p w:rsidR="00000000" w:rsidRDefault="00745D0F" w:rsidP="00745D0F">
          <w:pPr>
            <w:pStyle w:val="6E028DB9B8FC43B3BA2D2F3B9F5CF31A"/>
          </w:pPr>
          <w:r w:rsidRPr="000959CD">
            <w:rPr>
              <w:lang w:bidi="de-DE"/>
            </w:rPr>
            <w:t>An: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D0F"/>
    <w:rsid w:val="00745D0F"/>
    <w:rsid w:val="00A9206B"/>
    <w:rsid w:val="00D5022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de-DE" w:eastAsia="de-D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A4B329393F446138DA7B34E296D0AE7">
    <w:name w:val="3A4B329393F446138DA7B34E296D0AE7"/>
  </w:style>
  <w:style w:type="paragraph" w:customStyle="1" w:styleId="7B7929F7F26348A5AB07BDB9A2A3817A">
    <w:name w:val="7B7929F7F26348A5AB07BDB9A2A3817A"/>
  </w:style>
  <w:style w:type="paragraph" w:customStyle="1" w:styleId="82E72DB522D6484A831EF30E55C3E5E7">
    <w:name w:val="82E72DB522D6484A831EF30E55C3E5E7"/>
  </w:style>
  <w:style w:type="paragraph" w:customStyle="1" w:styleId="904EAC6C89364B41A74183BA4F9EA254">
    <w:name w:val="904EAC6C89364B41A74183BA4F9EA254"/>
  </w:style>
  <w:style w:type="paragraph" w:customStyle="1" w:styleId="06BAC80872984899B6E1C01DFBB47D61">
    <w:name w:val="06BAC80872984899B6E1C01DFBB47D61"/>
  </w:style>
  <w:style w:type="paragraph" w:customStyle="1" w:styleId="A8609E9A011749A989EB5C7B4DE3E4FA">
    <w:name w:val="A8609E9A011749A989EB5C7B4DE3E4FA"/>
  </w:style>
  <w:style w:type="paragraph" w:customStyle="1" w:styleId="83AFF25FD3894DF98E876ED70CFDB301">
    <w:name w:val="83AFF25FD3894DF98E876ED70CFDB301"/>
  </w:style>
  <w:style w:type="paragraph" w:customStyle="1" w:styleId="27C89E4BFCCC4F6AA8E4DA2AB8147A44">
    <w:name w:val="27C89E4BFCCC4F6AA8E4DA2AB8147A44"/>
  </w:style>
  <w:style w:type="paragraph" w:customStyle="1" w:styleId="1E2016666EA047818FD1FAC762C05BD8">
    <w:name w:val="1E2016666EA047818FD1FAC762C05BD8"/>
  </w:style>
  <w:style w:type="paragraph" w:customStyle="1" w:styleId="BBEE03B4C1B947DC95F32A23C7877213">
    <w:name w:val="BBEE03B4C1B947DC95F32A23C7877213"/>
  </w:style>
  <w:style w:type="paragraph" w:customStyle="1" w:styleId="8F5EBB70DB07479EB11CE629CD57E598">
    <w:name w:val="8F5EBB70DB07479EB11CE629CD57E598"/>
  </w:style>
  <w:style w:type="paragraph" w:customStyle="1" w:styleId="69DE8BB587B04B7B86B75AF71A7AD4A0">
    <w:name w:val="69DE8BB587B04B7B86B75AF71A7AD4A0"/>
  </w:style>
  <w:style w:type="paragraph" w:customStyle="1" w:styleId="A063BEECB9624485AAED00A3BE342A23">
    <w:name w:val="A063BEECB9624485AAED00A3BE342A23"/>
  </w:style>
  <w:style w:type="paragraph" w:customStyle="1" w:styleId="350E97CD9567445F9428B29D75D209E3">
    <w:name w:val="350E97CD9567445F9428B29D75D209E3"/>
  </w:style>
  <w:style w:type="paragraph" w:customStyle="1" w:styleId="8F64CEDADAD7476599EE9C8AB050B535">
    <w:name w:val="8F64CEDADAD7476599EE9C8AB050B535"/>
  </w:style>
  <w:style w:type="paragraph" w:customStyle="1" w:styleId="2EBE3FB4BCC04D35B80F80C777D398CF">
    <w:name w:val="2EBE3FB4BCC04D35B80F80C777D398CF"/>
  </w:style>
  <w:style w:type="paragraph" w:customStyle="1" w:styleId="93C55D7771914BF486396465ACE3682D">
    <w:name w:val="93C55D7771914BF486396465ACE3682D"/>
  </w:style>
  <w:style w:type="paragraph" w:customStyle="1" w:styleId="4702C17F4F5546F1A177E49E87C3E1A3">
    <w:name w:val="4702C17F4F5546F1A177E49E87C3E1A3"/>
  </w:style>
  <w:style w:type="paragraph" w:customStyle="1" w:styleId="2419EE717C0548CDA1908BACDC41424B">
    <w:name w:val="2419EE717C0548CDA1908BACDC41424B"/>
  </w:style>
  <w:style w:type="paragraph" w:customStyle="1" w:styleId="FF9843F92CEB4F80BCDBE99556C7F276">
    <w:name w:val="FF9843F92CEB4F80BCDBE99556C7F276"/>
  </w:style>
  <w:style w:type="paragraph" w:customStyle="1" w:styleId="9FA7375D28554AC580947259A445874A">
    <w:name w:val="9FA7375D28554AC580947259A445874A"/>
  </w:style>
  <w:style w:type="paragraph" w:customStyle="1" w:styleId="FA00F5482C58493DA88E362FDA5B05C4">
    <w:name w:val="FA00F5482C58493DA88E362FDA5B05C4"/>
  </w:style>
  <w:style w:type="paragraph" w:customStyle="1" w:styleId="D22BCCFA20E542F595574136BA5FE441">
    <w:name w:val="D22BCCFA20E542F595574136BA5FE441"/>
  </w:style>
  <w:style w:type="paragraph" w:customStyle="1" w:styleId="0976B6775BE440B0887334027D94BA8D">
    <w:name w:val="0976B6775BE440B0887334027D94BA8D"/>
  </w:style>
  <w:style w:type="paragraph" w:customStyle="1" w:styleId="634D529D5E184AB7AE5B75425EE40A80">
    <w:name w:val="634D529D5E184AB7AE5B75425EE40A80"/>
  </w:style>
  <w:style w:type="paragraph" w:customStyle="1" w:styleId="D16E9127F28B4281AF7C5158DBFC2AF2">
    <w:name w:val="D16E9127F28B4281AF7C5158DBFC2AF2"/>
  </w:style>
  <w:style w:type="paragraph" w:customStyle="1" w:styleId="D878EB5672DA43F1AC6058DFD72FD0CF">
    <w:name w:val="D878EB5672DA43F1AC6058DFD72FD0CF"/>
  </w:style>
  <w:style w:type="paragraph" w:customStyle="1" w:styleId="9B75C593D2CA4A44BDF1EFC5BEA1EFF4">
    <w:name w:val="9B75C593D2CA4A44BDF1EFC5BEA1EFF4"/>
  </w:style>
  <w:style w:type="paragraph" w:customStyle="1" w:styleId="38E9288BE55448CAB4F422154B8F960B">
    <w:name w:val="38E9288BE55448CAB4F422154B8F960B"/>
  </w:style>
  <w:style w:type="paragraph" w:customStyle="1" w:styleId="0366214248E94A30A53334536995CB00">
    <w:name w:val="0366214248E94A30A53334536995CB00"/>
  </w:style>
  <w:style w:type="paragraph" w:customStyle="1" w:styleId="EC90568AE16540C4A00052154502F876">
    <w:name w:val="EC90568AE16540C4A00052154502F876"/>
  </w:style>
  <w:style w:type="paragraph" w:customStyle="1" w:styleId="E0F7C600FBDB4F87AEDE8FCA6F867898">
    <w:name w:val="E0F7C600FBDB4F87AEDE8FCA6F867898"/>
  </w:style>
  <w:style w:type="paragraph" w:customStyle="1" w:styleId="04E4873BECFF46ACB4AE9103233417C1">
    <w:name w:val="04E4873BECFF46ACB4AE9103233417C1"/>
  </w:style>
  <w:style w:type="paragraph" w:customStyle="1" w:styleId="DE7B15CCF89B4273AFE8F63D942DFA3C">
    <w:name w:val="DE7B15CCF89B4273AFE8F63D942DFA3C"/>
  </w:style>
  <w:style w:type="paragraph" w:customStyle="1" w:styleId="7A05C6375FE44C84963D2960E8405338">
    <w:name w:val="7A05C6375FE44C84963D2960E8405338"/>
  </w:style>
  <w:style w:type="paragraph" w:customStyle="1" w:styleId="4C41BD1776D8415687084B0D1AF9ADBE">
    <w:name w:val="4C41BD1776D8415687084B0D1AF9ADBE"/>
  </w:style>
  <w:style w:type="paragraph" w:customStyle="1" w:styleId="77A5971581C542F4A52721F51AC0F0C4">
    <w:name w:val="77A5971581C542F4A52721F51AC0F0C4"/>
  </w:style>
  <w:style w:type="paragraph" w:customStyle="1" w:styleId="3FCE4EA0EF9B41D1ABB84012872C7FFB">
    <w:name w:val="3FCE4EA0EF9B41D1ABB84012872C7FFB"/>
  </w:style>
  <w:style w:type="paragraph" w:customStyle="1" w:styleId="E40FD4C57E674CDA9BCDE3C865D5B8F6">
    <w:name w:val="E40FD4C57E674CDA9BCDE3C865D5B8F6"/>
  </w:style>
  <w:style w:type="paragraph" w:customStyle="1" w:styleId="D476D990E2FA483887A9B3C79FBA1604">
    <w:name w:val="D476D990E2FA483887A9B3C79FBA1604"/>
  </w:style>
  <w:style w:type="paragraph" w:customStyle="1" w:styleId="842F2F8FB42740A0A35CDA0E2F0B7AAB">
    <w:name w:val="842F2F8FB42740A0A35CDA0E2F0B7AAB"/>
  </w:style>
  <w:style w:type="paragraph" w:customStyle="1" w:styleId="63A6B3B3CF20442ABFA2C737043A6671">
    <w:name w:val="63A6B3B3CF20442ABFA2C737043A6671"/>
  </w:style>
  <w:style w:type="paragraph" w:customStyle="1" w:styleId="61E5AA98CBF3413992FFF5E5DCCF3B17">
    <w:name w:val="61E5AA98CBF3413992FFF5E5DCCF3B17"/>
  </w:style>
  <w:style w:type="paragraph" w:customStyle="1" w:styleId="EEACBD6E24914B019143F94B90CCFF16">
    <w:name w:val="EEACBD6E24914B019143F94B90CCFF16"/>
  </w:style>
  <w:style w:type="paragraph" w:customStyle="1" w:styleId="812B57FA213A4C63A05DF14032123655">
    <w:name w:val="812B57FA213A4C63A05DF14032123655"/>
  </w:style>
  <w:style w:type="paragraph" w:customStyle="1" w:styleId="EA28E3A86CFB4D698A452C04C4957DBB">
    <w:name w:val="EA28E3A86CFB4D698A452C04C4957DBB"/>
  </w:style>
  <w:style w:type="paragraph" w:customStyle="1" w:styleId="2538B107E49E43998177CDCD89C33771">
    <w:name w:val="2538B107E49E43998177CDCD89C33771"/>
  </w:style>
  <w:style w:type="paragraph" w:customStyle="1" w:styleId="9F63EBB9592C46649EEEAB0C875AC20A">
    <w:name w:val="9F63EBB9592C46649EEEAB0C875AC20A"/>
  </w:style>
  <w:style w:type="paragraph" w:customStyle="1" w:styleId="2314F349A2CA44049156658F2C20F38B">
    <w:name w:val="2314F349A2CA44049156658F2C20F38B"/>
  </w:style>
  <w:style w:type="paragraph" w:customStyle="1" w:styleId="9AF810E1711C4EF98E2689FD5013C48D">
    <w:name w:val="9AF810E1711C4EF98E2689FD5013C48D"/>
  </w:style>
  <w:style w:type="paragraph" w:customStyle="1" w:styleId="3319B73B736B414593245933834517B0">
    <w:name w:val="3319B73B736B414593245933834517B0"/>
  </w:style>
  <w:style w:type="paragraph" w:customStyle="1" w:styleId="4377EF0802C841B8AAD992BB2A684069">
    <w:name w:val="4377EF0802C841B8AAD992BB2A684069"/>
  </w:style>
  <w:style w:type="paragraph" w:customStyle="1" w:styleId="6E028DB9B8FC43B3BA2D2F3B9F5CF31A">
    <w:name w:val="6E028DB9B8FC43B3BA2D2F3B9F5CF31A"/>
    <w:rsid w:val="00745D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07T12:25:53.424"/>
    </inkml:context>
    <inkml:brush xml:id="br0">
      <inkml:brushProperty name="width" value="0.035" units="cm"/>
      <inkml:brushProperty name="height" value="0.035" units="cm"/>
    </inkml:brush>
  </inkml:definitions>
  <inkml:trace contextRef="#ctx0" brushRef="#br0">0 0 24575</inkml:trace>
</inkml:ink>
</file>

<file path=word/theme/theme1.xml><?xml version="1.0" encoding="utf-8"?>
<a:theme xmlns:a="http://schemas.openxmlformats.org/drawingml/2006/main" name="Invo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{64184BDF-7367-4EC6-BC5B-4392AE287AAB}tf16392525_win32.dotx</Template>
  <TotalTime>0</TotalTime>
  <Pages>1</Pages>
  <Words>172</Words>
  <Characters>1089</Characters>
  <Application>Microsoft Office Word</Application>
  <DocSecurity>0</DocSecurity>
  <Lines>9</Lines>
  <Paragraphs>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Everett &amp; CO.</Company>
  <LinksUpToDate>false</LinksUpToDate>
  <CharactersWithSpaces>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skrobi</dc:creator>
  <cp:keywords/>
  <dc:description/>
  <cp:lastModifiedBy>Timo Skrobanek</cp:lastModifiedBy>
  <cp:revision>1</cp:revision>
  <dcterms:created xsi:type="dcterms:W3CDTF">2024-09-07T12:17:00Z</dcterms:created>
  <dcterms:modified xsi:type="dcterms:W3CDTF">2024-09-07T12:33:00Z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